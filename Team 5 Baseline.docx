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40526243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44BDCC46" w14:textId="77777777"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4A28922A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33908419" w14:textId="587C9B49" w:rsidR="00093BE1" w:rsidRDefault="009014EC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Team 5 Baseline</w:t>
                    </w:r>
                  </w:p>
                </w:tc>
              </w:sdtContent>
            </w:sdt>
          </w:tr>
          <w:tr w:rsidR="00093BE1" w14:paraId="670A6284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117C425B" w14:textId="32A95A6F" w:rsidR="00093BE1" w:rsidRDefault="002E23F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Advising System Prototype</w:t>
                    </w:r>
                  </w:p>
                </w:tc>
              </w:sdtContent>
            </w:sdt>
          </w:tr>
          <w:tr w:rsidR="00093BE1" w14:paraId="7F9D333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724A68" w14:textId="77777777" w:rsidR="00093BE1" w:rsidRDefault="00093BE1">
                <w:pPr>
                  <w:pStyle w:val="NoSpacing"/>
                  <w:jc w:val="center"/>
                </w:pPr>
              </w:p>
            </w:tc>
          </w:tr>
          <w:tr w:rsidR="00093BE1" w14:paraId="4A91161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C206F0" w14:textId="25E2B1AE" w:rsidR="00093BE1" w:rsidRDefault="009014EC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Bryon Miller, Sai </w:t>
                    </w:r>
                    <w:proofErr w:type="spellStart"/>
                    <w:r>
                      <w:rPr>
                        <w:b/>
                        <w:bCs/>
                      </w:rPr>
                      <w:t>Namilakonda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Andre </w:t>
                    </w:r>
                    <w:proofErr w:type="spellStart"/>
                    <w:r>
                      <w:rPr>
                        <w:b/>
                        <w:bCs/>
                      </w:rPr>
                      <w:t>Ndongosieme</w:t>
                    </w:r>
                    <w:proofErr w:type="spellEnd"/>
                  </w:p>
                </w:tc>
              </w:sdtContent>
            </w:sdt>
          </w:tr>
          <w:tr w:rsidR="00093BE1" w14:paraId="03E55AB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3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B09D962" w14:textId="6938FFD5" w:rsidR="00093BE1" w:rsidRDefault="009014E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3/2/2020</w:t>
                    </w:r>
                  </w:p>
                </w:tc>
              </w:sdtContent>
            </w:sdt>
          </w:tr>
        </w:tbl>
        <w:p w14:paraId="10D52D31" w14:textId="77777777" w:rsidR="00093BE1" w:rsidRDefault="00093BE1" w:rsidP="00FA3BE0">
          <w:pPr>
            <w:pStyle w:val="AxureImageParagraph"/>
          </w:pPr>
        </w:p>
        <w:p w14:paraId="5D337210" w14:textId="77777777" w:rsidR="00093BE1" w:rsidRDefault="00093BE1"/>
        <w:p w14:paraId="19ABB1AC" w14:textId="77777777" w:rsidR="00712696" w:rsidRDefault="00712696"/>
        <w:p w14:paraId="6ACBCF80" w14:textId="77777777" w:rsidR="00712696" w:rsidRDefault="00712696"/>
        <w:p w14:paraId="27E44E4C" w14:textId="77777777" w:rsidR="00712696" w:rsidRDefault="00712696"/>
        <w:p w14:paraId="7C9C898E" w14:textId="77777777" w:rsidR="00712696" w:rsidRDefault="00712696"/>
        <w:p w14:paraId="1C560586" w14:textId="77777777" w:rsidR="00712696" w:rsidRDefault="00712696"/>
        <w:p w14:paraId="2B1E9FC0" w14:textId="77777777" w:rsidR="00712696" w:rsidRDefault="00712696"/>
        <w:p w14:paraId="50E359D2" w14:textId="77777777" w:rsidR="00712696" w:rsidRDefault="00712696">
          <w:bookmarkStart w:id="0" w:name="_GoBack"/>
          <w:bookmarkEnd w:id="0"/>
        </w:p>
        <w:sdt>
          <w:sdtPr>
            <w:alias w:val="Abstract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3CF9BBA9" w14:textId="695AC509" w:rsidR="00904913" w:rsidRDefault="009014EC">
              <w:r>
                <w:t xml:space="preserve">The document contains the baseline </w:t>
              </w:r>
              <w:r w:rsidR="002E23F3">
                <w:t>prototype</w:t>
              </w:r>
              <w:r>
                <w:t xml:space="preserve"> for the Advising System developed for UNA by Team 5. This project is for the assignment in CIS 615 at UNA, Spring 2020.</w:t>
              </w:r>
            </w:p>
          </w:sdtContent>
        </w:sdt>
      </w:sdtContent>
    </w:sdt>
    <w:p w14:paraId="53A10B39" w14:textId="77777777"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14:paraId="643878D3" w14:textId="77777777"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14:paraId="4B84CDDA" w14:textId="65C87A72" w:rsidR="009014EC" w:rsidRDefault="00317D15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 w:rsidR="001C5100">
        <w:instrText xml:space="preserve"> TOC \o "1-3" \h \z \t "AxureHeading1,1,AxureHeading2,2,AxureHeading3,3,AxureHeading4,4" </w:instrText>
      </w:r>
      <w:r>
        <w:rPr>
          <w:b w:val="0"/>
        </w:rPr>
        <w:fldChar w:fldCharType="separate"/>
      </w:r>
      <w:hyperlink w:anchor="_Toc34414219" w:history="1">
        <w:r w:rsidR="009014EC" w:rsidRPr="006D51AE">
          <w:rPr>
            <w:rStyle w:val="Hyperlink"/>
            <w:noProof/>
          </w:rPr>
          <w:t>1. Pages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_Toc34414219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4</w:t>
        </w:r>
        <w:r w:rsidR="009014EC">
          <w:rPr>
            <w:noProof/>
            <w:webHidden/>
          </w:rPr>
          <w:fldChar w:fldCharType="end"/>
        </w:r>
      </w:hyperlink>
    </w:p>
    <w:p w14:paraId="40DA0FB8" w14:textId="28847AF4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0" w:history="1">
        <w:r w:rsidR="009014EC" w:rsidRPr="006D51AE">
          <w:rPr>
            <w:rStyle w:val="Hyperlink"/>
            <w:noProof/>
          </w:rPr>
          <w:t>1.1. Page Tree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_Toc34414220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4</w:t>
        </w:r>
        <w:r w:rsidR="009014EC">
          <w:rPr>
            <w:noProof/>
            <w:webHidden/>
          </w:rPr>
          <w:fldChar w:fldCharType="end"/>
        </w:r>
      </w:hyperlink>
    </w:p>
    <w:p w14:paraId="0899D26D" w14:textId="154C9BE6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1" w:history="1">
        <w:r w:rsidR="009014EC" w:rsidRPr="006D51AE">
          <w:rPr>
            <w:rStyle w:val="Hyperlink"/>
            <w:noProof/>
          </w:rPr>
          <w:t>1.2. Advisee Sign In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_Toc34414221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5</w:t>
        </w:r>
        <w:r w:rsidR="009014EC">
          <w:rPr>
            <w:noProof/>
            <w:webHidden/>
          </w:rPr>
          <w:fldChar w:fldCharType="end"/>
        </w:r>
      </w:hyperlink>
    </w:p>
    <w:p w14:paraId="102A4524" w14:textId="545EAED8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2" w:history="1">
        <w:r w:rsidR="009014EC" w:rsidRPr="006D51AE">
          <w:rPr>
            <w:rStyle w:val="Hyperlink"/>
            <w:noProof/>
          </w:rPr>
          <w:t>1.2.1.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_Toc34414222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5</w:t>
        </w:r>
        <w:r w:rsidR="009014EC">
          <w:rPr>
            <w:noProof/>
            <w:webHidden/>
          </w:rPr>
          <w:fldChar w:fldCharType="end"/>
        </w:r>
      </w:hyperlink>
    </w:p>
    <w:p w14:paraId="40AB29A1" w14:textId="3A61A58F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3" w:history="1">
        <w:r w:rsidR="009014EC" w:rsidRPr="006D51AE">
          <w:rPr>
            <w:rStyle w:val="Hyperlink"/>
            <w:noProof/>
          </w:rPr>
          <w:t>1.3. Sign In Error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_Toc34414223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6</w:t>
        </w:r>
        <w:r w:rsidR="009014EC">
          <w:rPr>
            <w:noProof/>
            <w:webHidden/>
          </w:rPr>
          <w:fldChar w:fldCharType="end"/>
        </w:r>
      </w:hyperlink>
    </w:p>
    <w:p w14:paraId="0168DE22" w14:textId="31EE727F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4" w:history="1">
        <w:r w:rsidR="009014EC" w:rsidRPr="006D51AE">
          <w:rPr>
            <w:rStyle w:val="Hyperlink"/>
            <w:noProof/>
          </w:rPr>
          <w:t>1.3.1.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_Toc34414224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6</w:t>
        </w:r>
        <w:r w:rsidR="009014EC">
          <w:rPr>
            <w:noProof/>
            <w:webHidden/>
          </w:rPr>
          <w:fldChar w:fldCharType="end"/>
        </w:r>
      </w:hyperlink>
    </w:p>
    <w:p w14:paraId="2F1E6D42" w14:textId="3EC6D7F6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5" w:history="1">
        <w:r w:rsidR="009014EC" w:rsidRPr="006D51AE">
          <w:rPr>
            <w:rStyle w:val="Hyperlink"/>
            <w:noProof/>
          </w:rPr>
          <w:t>1.4. Advisor Sign In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_Toc34414225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7</w:t>
        </w:r>
        <w:r w:rsidR="009014EC">
          <w:rPr>
            <w:noProof/>
            <w:webHidden/>
          </w:rPr>
          <w:fldChar w:fldCharType="end"/>
        </w:r>
      </w:hyperlink>
    </w:p>
    <w:p w14:paraId="3D524B94" w14:textId="4005158D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6" w:history="1">
        <w:r w:rsidR="009014EC" w:rsidRPr="006D51AE">
          <w:rPr>
            <w:rStyle w:val="Hyperlink"/>
            <w:noProof/>
          </w:rPr>
          <w:t>1.4.1.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_Toc34414226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7</w:t>
        </w:r>
        <w:r w:rsidR="009014EC">
          <w:rPr>
            <w:noProof/>
            <w:webHidden/>
          </w:rPr>
          <w:fldChar w:fldCharType="end"/>
        </w:r>
      </w:hyperlink>
    </w:p>
    <w:p w14:paraId="192A4080" w14:textId="766F7CC3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7" w:history="1">
        <w:r w:rsidR="009014EC" w:rsidRPr="006D51AE">
          <w:rPr>
            <w:rStyle w:val="Hyperlink"/>
            <w:noProof/>
          </w:rPr>
          <w:t>1.5. Sign In Error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_Toc34414227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8</w:t>
        </w:r>
        <w:r w:rsidR="009014EC">
          <w:rPr>
            <w:noProof/>
            <w:webHidden/>
          </w:rPr>
          <w:fldChar w:fldCharType="end"/>
        </w:r>
      </w:hyperlink>
    </w:p>
    <w:p w14:paraId="04F9347D" w14:textId="134A1821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8" w:history="1">
        <w:r w:rsidR="009014EC" w:rsidRPr="006D51AE">
          <w:rPr>
            <w:rStyle w:val="Hyperlink"/>
            <w:noProof/>
          </w:rPr>
          <w:t>1.5.1.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_Toc34414228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8</w:t>
        </w:r>
        <w:r w:rsidR="009014EC">
          <w:rPr>
            <w:noProof/>
            <w:webHidden/>
          </w:rPr>
          <w:fldChar w:fldCharType="end"/>
        </w:r>
      </w:hyperlink>
    </w:p>
    <w:p w14:paraId="675F458C" w14:textId="72A76DE4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29" w:history="1">
        <w:r w:rsidR="009014EC" w:rsidRPr="006D51AE">
          <w:rPr>
            <w:rStyle w:val="Hyperlink"/>
            <w:noProof/>
          </w:rPr>
          <w:t>1.6. Advisee Home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_Toc34414229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9</w:t>
        </w:r>
        <w:r w:rsidR="009014EC">
          <w:rPr>
            <w:noProof/>
            <w:webHidden/>
          </w:rPr>
          <w:fldChar w:fldCharType="end"/>
        </w:r>
      </w:hyperlink>
    </w:p>
    <w:p w14:paraId="4CFBF728" w14:textId="3E62B40F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0" w:history="1">
        <w:r w:rsidR="009014EC" w:rsidRPr="006D51AE">
          <w:rPr>
            <w:rStyle w:val="Hyperlink"/>
            <w:noProof/>
          </w:rPr>
          <w:t>1.6.1.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_Toc34414230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9</w:t>
        </w:r>
        <w:r w:rsidR="009014EC">
          <w:rPr>
            <w:noProof/>
            <w:webHidden/>
          </w:rPr>
          <w:fldChar w:fldCharType="end"/>
        </w:r>
      </w:hyperlink>
    </w:p>
    <w:p w14:paraId="79459790" w14:textId="2837D06D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1" w:history="1">
        <w:r w:rsidR="009014EC" w:rsidRPr="006D51AE">
          <w:rPr>
            <w:rStyle w:val="Hyperlink"/>
            <w:noProof/>
          </w:rPr>
          <w:t>1.7. Advisee Degree Plan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_Toc34414231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10</w:t>
        </w:r>
        <w:r w:rsidR="009014EC">
          <w:rPr>
            <w:noProof/>
            <w:webHidden/>
          </w:rPr>
          <w:fldChar w:fldCharType="end"/>
        </w:r>
      </w:hyperlink>
    </w:p>
    <w:p w14:paraId="7DD46DF0" w14:textId="57A02561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2" w:history="1">
        <w:r w:rsidR="009014EC" w:rsidRPr="006D51AE">
          <w:rPr>
            <w:rStyle w:val="Hyperlink"/>
            <w:noProof/>
          </w:rPr>
          <w:t>1.7.1.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_Toc34414232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10</w:t>
        </w:r>
        <w:r w:rsidR="009014EC">
          <w:rPr>
            <w:noProof/>
            <w:webHidden/>
          </w:rPr>
          <w:fldChar w:fldCharType="end"/>
        </w:r>
      </w:hyperlink>
    </w:p>
    <w:p w14:paraId="598A8F7D" w14:textId="1032D584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3" w:history="1">
        <w:r w:rsidR="009014EC" w:rsidRPr="006D51AE">
          <w:rPr>
            <w:rStyle w:val="Hyperlink"/>
            <w:noProof/>
          </w:rPr>
          <w:t>1.8. Advisee Course Schedule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_Toc34414233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11</w:t>
        </w:r>
        <w:r w:rsidR="009014EC">
          <w:rPr>
            <w:noProof/>
            <w:webHidden/>
          </w:rPr>
          <w:fldChar w:fldCharType="end"/>
        </w:r>
      </w:hyperlink>
    </w:p>
    <w:p w14:paraId="33AF9FA1" w14:textId="4C6E55F4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4" w:history="1">
        <w:r w:rsidR="009014EC" w:rsidRPr="006D51AE">
          <w:rPr>
            <w:rStyle w:val="Hyperlink"/>
            <w:noProof/>
          </w:rPr>
          <w:t>1.8.1.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_Toc34414234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11</w:t>
        </w:r>
        <w:r w:rsidR="009014EC">
          <w:rPr>
            <w:noProof/>
            <w:webHidden/>
          </w:rPr>
          <w:fldChar w:fldCharType="end"/>
        </w:r>
      </w:hyperlink>
    </w:p>
    <w:p w14:paraId="738BA892" w14:textId="6F57C09C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5" w:history="1">
        <w:r w:rsidR="009014EC" w:rsidRPr="006D51AE">
          <w:rPr>
            <w:rStyle w:val="Hyperlink"/>
            <w:noProof/>
          </w:rPr>
          <w:t>1.9. Advisee Schedule Results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_Toc34414235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12</w:t>
        </w:r>
        <w:r w:rsidR="009014EC">
          <w:rPr>
            <w:noProof/>
            <w:webHidden/>
          </w:rPr>
          <w:fldChar w:fldCharType="end"/>
        </w:r>
      </w:hyperlink>
    </w:p>
    <w:p w14:paraId="4FCED503" w14:textId="16EDEB47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6" w:history="1">
        <w:r w:rsidR="009014EC" w:rsidRPr="006D51AE">
          <w:rPr>
            <w:rStyle w:val="Hyperlink"/>
            <w:noProof/>
          </w:rPr>
          <w:t>1.9.1.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_Toc34414236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12</w:t>
        </w:r>
        <w:r w:rsidR="009014EC">
          <w:rPr>
            <w:noProof/>
            <w:webHidden/>
          </w:rPr>
          <w:fldChar w:fldCharType="end"/>
        </w:r>
      </w:hyperlink>
    </w:p>
    <w:p w14:paraId="4CCEA430" w14:textId="2AB0D3D1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7" w:history="1">
        <w:r w:rsidR="009014EC" w:rsidRPr="006D51AE">
          <w:rPr>
            <w:rStyle w:val="Hyperlink"/>
            <w:noProof/>
          </w:rPr>
          <w:t>1.10. Advisee Register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_Toc34414237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13</w:t>
        </w:r>
        <w:r w:rsidR="009014EC">
          <w:rPr>
            <w:noProof/>
            <w:webHidden/>
          </w:rPr>
          <w:fldChar w:fldCharType="end"/>
        </w:r>
      </w:hyperlink>
    </w:p>
    <w:p w14:paraId="2E7DA5F2" w14:textId="380FAFC4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8" w:history="1">
        <w:r w:rsidR="009014EC" w:rsidRPr="006D51AE">
          <w:rPr>
            <w:rStyle w:val="Hyperlink"/>
            <w:noProof/>
          </w:rPr>
          <w:t>1.10.1.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_Toc34414238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13</w:t>
        </w:r>
        <w:r w:rsidR="009014EC">
          <w:rPr>
            <w:noProof/>
            <w:webHidden/>
          </w:rPr>
          <w:fldChar w:fldCharType="end"/>
        </w:r>
      </w:hyperlink>
    </w:p>
    <w:p w14:paraId="25540CF5" w14:textId="6D597C8E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39" w:history="1">
        <w:r w:rsidR="009014EC" w:rsidRPr="006D51AE">
          <w:rPr>
            <w:rStyle w:val="Hyperlink"/>
            <w:noProof/>
          </w:rPr>
          <w:t>1.11. Advisor Home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_Toc34414239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14</w:t>
        </w:r>
        <w:r w:rsidR="009014EC">
          <w:rPr>
            <w:noProof/>
            <w:webHidden/>
          </w:rPr>
          <w:fldChar w:fldCharType="end"/>
        </w:r>
      </w:hyperlink>
    </w:p>
    <w:p w14:paraId="2481D6E4" w14:textId="38B9DEF7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0" w:history="1">
        <w:r w:rsidR="009014EC" w:rsidRPr="006D51AE">
          <w:rPr>
            <w:rStyle w:val="Hyperlink"/>
            <w:noProof/>
          </w:rPr>
          <w:t>1.11.1.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_Toc34414240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14</w:t>
        </w:r>
        <w:r w:rsidR="009014EC">
          <w:rPr>
            <w:noProof/>
            <w:webHidden/>
          </w:rPr>
          <w:fldChar w:fldCharType="end"/>
        </w:r>
      </w:hyperlink>
    </w:p>
    <w:p w14:paraId="241DB209" w14:textId="6A77356A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1" w:history="1">
        <w:r w:rsidR="009014EC" w:rsidRPr="006D51AE">
          <w:rPr>
            <w:rStyle w:val="Hyperlink"/>
            <w:noProof/>
          </w:rPr>
          <w:t>1.12. Advisor Degree Plan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_Toc34414241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15</w:t>
        </w:r>
        <w:r w:rsidR="009014EC">
          <w:rPr>
            <w:noProof/>
            <w:webHidden/>
          </w:rPr>
          <w:fldChar w:fldCharType="end"/>
        </w:r>
      </w:hyperlink>
    </w:p>
    <w:p w14:paraId="2243C881" w14:textId="4DCE82A1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2" w:history="1">
        <w:r w:rsidR="009014EC" w:rsidRPr="006D51AE">
          <w:rPr>
            <w:rStyle w:val="Hyperlink"/>
            <w:noProof/>
          </w:rPr>
          <w:t>1.12.1.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_Toc34414242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15</w:t>
        </w:r>
        <w:r w:rsidR="009014EC">
          <w:rPr>
            <w:noProof/>
            <w:webHidden/>
          </w:rPr>
          <w:fldChar w:fldCharType="end"/>
        </w:r>
      </w:hyperlink>
    </w:p>
    <w:p w14:paraId="1D6FD069" w14:textId="3A8BFB78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3" w:history="1">
        <w:r w:rsidR="009014EC" w:rsidRPr="006D51AE">
          <w:rPr>
            <w:rStyle w:val="Hyperlink"/>
            <w:noProof/>
          </w:rPr>
          <w:t>1.13. Advisor Course Schedule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_Toc34414243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16</w:t>
        </w:r>
        <w:r w:rsidR="009014EC">
          <w:rPr>
            <w:noProof/>
            <w:webHidden/>
          </w:rPr>
          <w:fldChar w:fldCharType="end"/>
        </w:r>
      </w:hyperlink>
    </w:p>
    <w:p w14:paraId="659B13ED" w14:textId="0AFABB1D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4" w:history="1">
        <w:r w:rsidR="009014EC" w:rsidRPr="006D51AE">
          <w:rPr>
            <w:rStyle w:val="Hyperlink"/>
            <w:noProof/>
          </w:rPr>
          <w:t>1.13.1.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_Toc34414244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16</w:t>
        </w:r>
        <w:r w:rsidR="009014EC">
          <w:rPr>
            <w:noProof/>
            <w:webHidden/>
          </w:rPr>
          <w:fldChar w:fldCharType="end"/>
        </w:r>
      </w:hyperlink>
    </w:p>
    <w:p w14:paraId="09584564" w14:textId="31D74D3F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5" w:history="1">
        <w:r w:rsidR="009014EC" w:rsidRPr="006D51AE">
          <w:rPr>
            <w:rStyle w:val="Hyperlink"/>
            <w:noProof/>
          </w:rPr>
          <w:t>1.14. Advisor Schedule Results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_Toc34414245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17</w:t>
        </w:r>
        <w:r w:rsidR="009014EC">
          <w:rPr>
            <w:noProof/>
            <w:webHidden/>
          </w:rPr>
          <w:fldChar w:fldCharType="end"/>
        </w:r>
      </w:hyperlink>
    </w:p>
    <w:p w14:paraId="1A6ABC16" w14:textId="321D4296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6" w:history="1">
        <w:r w:rsidR="009014EC" w:rsidRPr="006D51AE">
          <w:rPr>
            <w:rStyle w:val="Hyperlink"/>
            <w:noProof/>
          </w:rPr>
          <w:t>1.14.1.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_Toc34414246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17</w:t>
        </w:r>
        <w:r w:rsidR="009014EC">
          <w:rPr>
            <w:noProof/>
            <w:webHidden/>
          </w:rPr>
          <w:fldChar w:fldCharType="end"/>
        </w:r>
      </w:hyperlink>
    </w:p>
    <w:p w14:paraId="0BBE58A9" w14:textId="0F0CB1EB" w:rsidR="009014EC" w:rsidRDefault="00E7470B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7" w:history="1">
        <w:r w:rsidR="009014EC" w:rsidRPr="006D51AE">
          <w:rPr>
            <w:rStyle w:val="Hyperlink"/>
            <w:noProof/>
          </w:rPr>
          <w:t>1.15. Advisor Register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_Toc34414247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18</w:t>
        </w:r>
        <w:r w:rsidR="009014EC">
          <w:rPr>
            <w:noProof/>
            <w:webHidden/>
          </w:rPr>
          <w:fldChar w:fldCharType="end"/>
        </w:r>
      </w:hyperlink>
    </w:p>
    <w:p w14:paraId="205BF582" w14:textId="02F73304" w:rsidR="009014EC" w:rsidRDefault="00E7470B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414248" w:history="1">
        <w:r w:rsidR="009014EC" w:rsidRPr="006D51AE">
          <w:rPr>
            <w:rStyle w:val="Hyperlink"/>
            <w:noProof/>
          </w:rPr>
          <w:t>1.15.1. User Interface</w:t>
        </w:r>
        <w:r w:rsidR="009014EC">
          <w:rPr>
            <w:noProof/>
            <w:webHidden/>
          </w:rPr>
          <w:tab/>
        </w:r>
        <w:r w:rsidR="009014EC">
          <w:rPr>
            <w:noProof/>
            <w:webHidden/>
          </w:rPr>
          <w:fldChar w:fldCharType="begin"/>
        </w:r>
        <w:r w:rsidR="009014EC">
          <w:rPr>
            <w:noProof/>
            <w:webHidden/>
          </w:rPr>
          <w:instrText xml:space="preserve"> PAGEREF _Toc34414248 \h </w:instrText>
        </w:r>
        <w:r w:rsidR="009014EC">
          <w:rPr>
            <w:noProof/>
            <w:webHidden/>
          </w:rPr>
        </w:r>
        <w:r w:rsidR="009014EC">
          <w:rPr>
            <w:noProof/>
            <w:webHidden/>
          </w:rPr>
          <w:fldChar w:fldCharType="separate"/>
        </w:r>
        <w:r w:rsidR="009014EC">
          <w:rPr>
            <w:noProof/>
            <w:webHidden/>
          </w:rPr>
          <w:t>18</w:t>
        </w:r>
        <w:r w:rsidR="009014EC">
          <w:rPr>
            <w:noProof/>
            <w:webHidden/>
          </w:rPr>
          <w:fldChar w:fldCharType="end"/>
        </w:r>
      </w:hyperlink>
    </w:p>
    <w:p w14:paraId="65801ECD" w14:textId="439BCFEF"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14:paraId="7F2A8ABE" w14:textId="77777777" w:rsidR="004144D0" w:rsidRDefault="00634D62" w:rsidP="00536F6D">
      <w:r>
        <w:br w:type="page"/>
      </w:r>
    </w:p>
    <w:p w14:paraId="1E1986EC" w14:textId="77777777" w:rsidR="00275AE1" w:rsidRDefault="00275AE1">
      <w:pPr>
        <w:sectPr w:rsidR="00275AE1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5459D4CA" w14:textId="77777777" w:rsidR="00275AE1" w:rsidRDefault="00D92B50">
      <w:pPr>
        <w:pStyle w:val="AxureHeading1"/>
        <w:keepNext/>
      </w:pPr>
      <w:bookmarkStart w:id="1" w:name="_Toc34414219"/>
      <w:r>
        <w:lastRenderedPageBreak/>
        <w:t>Pages</w:t>
      </w:r>
      <w:bookmarkEnd w:id="1"/>
    </w:p>
    <w:p w14:paraId="1545270C" w14:textId="77777777" w:rsidR="00275AE1" w:rsidRDefault="00D92B50">
      <w:pPr>
        <w:pStyle w:val="AxureHeading2"/>
        <w:keepNext/>
      </w:pPr>
      <w:bookmarkStart w:id="2" w:name="_Toc34414220"/>
      <w:r>
        <w:t>Page Tree</w:t>
      </w:r>
      <w:bookmarkEnd w:id="2"/>
    </w:p>
    <w:p w14:paraId="18F7ACC9" w14:textId="77777777" w:rsidR="00275AE1" w:rsidRDefault="00D92B50">
      <w:r>
        <w:t>Advisee Sign In</w:t>
      </w:r>
      <w:r>
        <w:br/>
      </w:r>
      <w:r>
        <w:tab/>
        <w:t>Sign In Error</w:t>
      </w:r>
      <w:r>
        <w:br/>
        <w:t>Advisor Sign In</w:t>
      </w:r>
      <w:r>
        <w:br/>
      </w:r>
      <w:r>
        <w:tab/>
        <w:t>Sign In Error</w:t>
      </w:r>
      <w:r>
        <w:br/>
        <w:t>Advisee Home</w:t>
      </w:r>
      <w:r>
        <w:br/>
      </w:r>
      <w:r>
        <w:tab/>
        <w:t>Advisee Degree Plan</w:t>
      </w:r>
      <w:r>
        <w:br/>
      </w:r>
      <w:r>
        <w:tab/>
        <w:t>Advisee Course Schedule</w:t>
      </w:r>
      <w:r>
        <w:br/>
      </w:r>
      <w:r>
        <w:tab/>
        <w:t>Advisee Schedule Results</w:t>
      </w:r>
      <w:r>
        <w:br/>
      </w:r>
      <w:r>
        <w:tab/>
        <w:t>Advisee Register</w:t>
      </w:r>
      <w:r>
        <w:br/>
        <w:t>Advisor Home</w:t>
      </w:r>
      <w:r>
        <w:br/>
      </w:r>
      <w:r>
        <w:tab/>
        <w:t>Advisor Degree Plan</w:t>
      </w:r>
      <w:r>
        <w:br/>
      </w:r>
      <w:r>
        <w:tab/>
        <w:t>Advisor Course Schedule</w:t>
      </w:r>
      <w:r>
        <w:br/>
      </w:r>
      <w:r>
        <w:tab/>
        <w:t>Advisor Schedule Results</w:t>
      </w:r>
      <w:r>
        <w:br/>
      </w:r>
      <w:r>
        <w:tab/>
        <w:t>Advisor Register</w:t>
      </w:r>
    </w:p>
    <w:p w14:paraId="70AC620D" w14:textId="77777777" w:rsidR="00275AE1" w:rsidRDefault="00D92B50">
      <w:pPr>
        <w:pStyle w:val="AxureHeading2"/>
        <w:keepNext/>
      </w:pPr>
      <w:r>
        <w:br w:type="page"/>
      </w:r>
      <w:bookmarkStart w:id="3" w:name="_Toc34414221"/>
      <w:r>
        <w:lastRenderedPageBreak/>
        <w:t>Advisee Sign In</w:t>
      </w:r>
      <w:bookmarkEnd w:id="3"/>
    </w:p>
    <w:p w14:paraId="203A6E0F" w14:textId="77777777" w:rsidR="00275AE1" w:rsidRDefault="00D92B50">
      <w:pPr>
        <w:pStyle w:val="AxureHeading3"/>
        <w:keepNext/>
      </w:pPr>
      <w:bookmarkStart w:id="4" w:name="_Toc34414222"/>
      <w:r>
        <w:t>User Interface</w:t>
      </w:r>
      <w:bookmarkEnd w:id="4"/>
    </w:p>
    <w:p w14:paraId="7C9CE720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0DB3084A" wp14:editId="2851B150">
            <wp:extent cx="6572250" cy="2619375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A0E0" w14:textId="77777777" w:rsidR="00275AE1" w:rsidRDefault="00D92B50">
      <w:pPr>
        <w:pStyle w:val="AxureHeading2"/>
        <w:keepNext/>
      </w:pPr>
      <w:r>
        <w:br w:type="page"/>
      </w:r>
      <w:bookmarkStart w:id="5" w:name="_Toc34414223"/>
      <w:r>
        <w:lastRenderedPageBreak/>
        <w:t>Sign In Error</w:t>
      </w:r>
      <w:bookmarkEnd w:id="5"/>
    </w:p>
    <w:p w14:paraId="18377ABC" w14:textId="77777777" w:rsidR="00275AE1" w:rsidRDefault="00D92B50">
      <w:pPr>
        <w:pStyle w:val="AxureHeading3"/>
        <w:keepNext/>
      </w:pPr>
      <w:bookmarkStart w:id="6" w:name="_Toc34414224"/>
      <w:r>
        <w:t>User Interface</w:t>
      </w:r>
      <w:bookmarkEnd w:id="6"/>
    </w:p>
    <w:p w14:paraId="236C2B1B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610C06E7" wp14:editId="2571B8A4">
            <wp:extent cx="6572250" cy="26193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761E" w14:textId="77777777" w:rsidR="00275AE1" w:rsidRDefault="00D92B50">
      <w:pPr>
        <w:pStyle w:val="AxureHeading2"/>
        <w:keepNext/>
      </w:pPr>
      <w:r>
        <w:br w:type="page"/>
      </w:r>
      <w:bookmarkStart w:id="7" w:name="_Toc34414225"/>
      <w:r>
        <w:lastRenderedPageBreak/>
        <w:t>Advisor Sign In</w:t>
      </w:r>
      <w:bookmarkEnd w:id="7"/>
    </w:p>
    <w:p w14:paraId="30C5FF11" w14:textId="77777777" w:rsidR="00275AE1" w:rsidRDefault="00D92B50">
      <w:pPr>
        <w:pStyle w:val="AxureHeading3"/>
        <w:keepNext/>
      </w:pPr>
      <w:bookmarkStart w:id="8" w:name="_Toc34414226"/>
      <w:r>
        <w:t>User Interface</w:t>
      </w:r>
      <w:bookmarkEnd w:id="8"/>
    </w:p>
    <w:p w14:paraId="36D7026C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16C53490" wp14:editId="267E28A5">
            <wp:extent cx="6572250" cy="2619375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BB81" w14:textId="77777777" w:rsidR="00275AE1" w:rsidRDefault="00D92B50">
      <w:pPr>
        <w:pStyle w:val="AxureHeading2"/>
        <w:keepNext/>
      </w:pPr>
      <w:r>
        <w:br w:type="page"/>
      </w:r>
      <w:bookmarkStart w:id="9" w:name="_Toc34414227"/>
      <w:r>
        <w:lastRenderedPageBreak/>
        <w:t>Sign In Error</w:t>
      </w:r>
      <w:bookmarkEnd w:id="9"/>
    </w:p>
    <w:p w14:paraId="0C1A2EA4" w14:textId="77777777" w:rsidR="00275AE1" w:rsidRDefault="00D92B50">
      <w:pPr>
        <w:pStyle w:val="AxureHeading3"/>
        <w:keepNext/>
      </w:pPr>
      <w:bookmarkStart w:id="10" w:name="_Toc34414228"/>
      <w:r>
        <w:t>User Interface</w:t>
      </w:r>
      <w:bookmarkEnd w:id="10"/>
    </w:p>
    <w:p w14:paraId="637BF6E8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50E9FB7C" wp14:editId="3B61B111">
            <wp:extent cx="6572250" cy="261937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1E5D" w14:textId="77777777" w:rsidR="00275AE1" w:rsidRDefault="00D92B50">
      <w:pPr>
        <w:pStyle w:val="AxureHeading2"/>
        <w:keepNext/>
      </w:pPr>
      <w:r>
        <w:br w:type="page"/>
      </w:r>
      <w:bookmarkStart w:id="11" w:name="_Toc34414229"/>
      <w:r>
        <w:lastRenderedPageBreak/>
        <w:t>Advisee Home</w:t>
      </w:r>
      <w:bookmarkEnd w:id="11"/>
    </w:p>
    <w:p w14:paraId="3CE5A7D5" w14:textId="77777777" w:rsidR="00275AE1" w:rsidRDefault="00D92B50">
      <w:pPr>
        <w:pStyle w:val="AxureHeading3"/>
        <w:keepNext/>
      </w:pPr>
      <w:bookmarkStart w:id="12" w:name="_Toc34414230"/>
      <w:r>
        <w:t>User Interface</w:t>
      </w:r>
      <w:bookmarkEnd w:id="12"/>
    </w:p>
    <w:p w14:paraId="51646C3F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2DD2BE08" wp14:editId="08D0FF1E">
            <wp:extent cx="6286500" cy="180022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8CDF" w14:textId="77777777" w:rsidR="00275AE1" w:rsidRDefault="00D92B50">
      <w:pPr>
        <w:pStyle w:val="AxureHeading2"/>
        <w:keepNext/>
      </w:pPr>
      <w:r>
        <w:br w:type="page"/>
      </w:r>
      <w:bookmarkStart w:id="13" w:name="_Toc34414231"/>
      <w:r>
        <w:lastRenderedPageBreak/>
        <w:t>Advisee Degree Plan</w:t>
      </w:r>
      <w:bookmarkEnd w:id="13"/>
    </w:p>
    <w:p w14:paraId="61BE14A3" w14:textId="77777777" w:rsidR="00275AE1" w:rsidRDefault="00D92B50">
      <w:r>
        <w:t xml:space="preserve">ary </w:t>
      </w:r>
    </w:p>
    <w:p w14:paraId="542A91F2" w14:textId="77777777" w:rsidR="00275AE1" w:rsidRDefault="00D92B50">
      <w:pPr>
        <w:pStyle w:val="AxureHeading3"/>
        <w:keepNext/>
      </w:pPr>
      <w:bookmarkStart w:id="14" w:name="_Toc34414232"/>
      <w:r>
        <w:t>User Interface</w:t>
      </w:r>
      <w:bookmarkEnd w:id="14"/>
    </w:p>
    <w:p w14:paraId="002DDDDD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54D7DCF1" wp14:editId="7843E87B">
            <wp:extent cx="6429375" cy="519112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1ECE" w14:textId="77777777" w:rsidR="00275AE1" w:rsidRDefault="00D92B50">
      <w:pPr>
        <w:pStyle w:val="AxureHeading2"/>
        <w:keepNext/>
      </w:pPr>
      <w:r>
        <w:br w:type="page"/>
      </w:r>
      <w:bookmarkStart w:id="15" w:name="_Toc34414233"/>
      <w:r>
        <w:lastRenderedPageBreak/>
        <w:t>Advisee Course Schedule</w:t>
      </w:r>
      <w:bookmarkEnd w:id="15"/>
    </w:p>
    <w:p w14:paraId="2B9BB588" w14:textId="77777777" w:rsidR="00275AE1" w:rsidRDefault="00D92B50">
      <w:pPr>
        <w:pStyle w:val="AxureHeading3"/>
        <w:keepNext/>
      </w:pPr>
      <w:bookmarkStart w:id="16" w:name="_Toc34414234"/>
      <w:r>
        <w:t>User Interface</w:t>
      </w:r>
      <w:bookmarkEnd w:id="16"/>
    </w:p>
    <w:p w14:paraId="0F8FEB77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603ABC34" wp14:editId="48530B1B">
            <wp:extent cx="6286500" cy="322897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EB88" w14:textId="77777777" w:rsidR="00275AE1" w:rsidRDefault="00D92B50">
      <w:pPr>
        <w:pStyle w:val="AxureHeading2"/>
        <w:keepNext/>
      </w:pPr>
      <w:r>
        <w:br w:type="page"/>
      </w:r>
      <w:bookmarkStart w:id="17" w:name="_Toc34414235"/>
      <w:r>
        <w:lastRenderedPageBreak/>
        <w:t>Advisee Schedule Results</w:t>
      </w:r>
      <w:bookmarkEnd w:id="17"/>
    </w:p>
    <w:p w14:paraId="4B8075D4" w14:textId="77777777" w:rsidR="00275AE1" w:rsidRDefault="00D92B50">
      <w:pPr>
        <w:pStyle w:val="AxureHeading3"/>
        <w:keepNext/>
      </w:pPr>
      <w:bookmarkStart w:id="18" w:name="_Toc34414236"/>
      <w:r>
        <w:t>User Interface</w:t>
      </w:r>
      <w:bookmarkEnd w:id="18"/>
    </w:p>
    <w:p w14:paraId="1A35336A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34DDDA15" wp14:editId="3E043836">
            <wp:extent cx="6286500" cy="304800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247B" w14:textId="77777777" w:rsidR="00275AE1" w:rsidRDefault="00D92B50">
      <w:pPr>
        <w:pStyle w:val="AxureHeading2"/>
        <w:keepNext/>
      </w:pPr>
      <w:r>
        <w:br w:type="page"/>
      </w:r>
      <w:bookmarkStart w:id="19" w:name="_Toc34414237"/>
      <w:r>
        <w:lastRenderedPageBreak/>
        <w:t>Advisee Register</w:t>
      </w:r>
      <w:bookmarkEnd w:id="19"/>
    </w:p>
    <w:p w14:paraId="1B3E344A" w14:textId="77777777" w:rsidR="00275AE1" w:rsidRDefault="00D92B50">
      <w:pPr>
        <w:pStyle w:val="AxureHeading3"/>
        <w:keepNext/>
      </w:pPr>
      <w:bookmarkStart w:id="20" w:name="_Toc34414238"/>
      <w:r>
        <w:t>User Interface</w:t>
      </w:r>
      <w:bookmarkEnd w:id="20"/>
    </w:p>
    <w:p w14:paraId="3C68B7CD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42ED4EA0" wp14:editId="24EE3641">
            <wp:extent cx="6286500" cy="421005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0CD" w14:textId="77777777" w:rsidR="00275AE1" w:rsidRDefault="00D92B50">
      <w:pPr>
        <w:pStyle w:val="AxureHeading2"/>
        <w:keepNext/>
      </w:pPr>
      <w:r>
        <w:br w:type="page"/>
      </w:r>
      <w:bookmarkStart w:id="21" w:name="_Toc34414239"/>
      <w:r>
        <w:lastRenderedPageBreak/>
        <w:t>Advisor Home</w:t>
      </w:r>
      <w:bookmarkEnd w:id="21"/>
    </w:p>
    <w:p w14:paraId="360B7D55" w14:textId="77777777" w:rsidR="00275AE1" w:rsidRDefault="00D92B50">
      <w:pPr>
        <w:pStyle w:val="AxureHeading3"/>
        <w:keepNext/>
      </w:pPr>
      <w:bookmarkStart w:id="22" w:name="_Toc34414240"/>
      <w:r>
        <w:t>User Interface</w:t>
      </w:r>
      <w:bookmarkEnd w:id="22"/>
    </w:p>
    <w:p w14:paraId="71D3FCF1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61A42531" wp14:editId="7133B0E0">
            <wp:extent cx="6286500" cy="2238375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AC4C" w14:textId="77777777" w:rsidR="00275AE1" w:rsidRDefault="00D92B50">
      <w:pPr>
        <w:pStyle w:val="AxureHeading2"/>
        <w:keepNext/>
      </w:pPr>
      <w:r>
        <w:br w:type="page"/>
      </w:r>
      <w:bookmarkStart w:id="23" w:name="_Toc34414241"/>
      <w:r>
        <w:lastRenderedPageBreak/>
        <w:t>Advisor Degree Plan</w:t>
      </w:r>
      <w:bookmarkEnd w:id="23"/>
    </w:p>
    <w:p w14:paraId="2B2DDE77" w14:textId="77777777" w:rsidR="00275AE1" w:rsidRDefault="00D92B50">
      <w:r>
        <w:t xml:space="preserve">ary </w:t>
      </w:r>
    </w:p>
    <w:p w14:paraId="19BC42A4" w14:textId="77777777" w:rsidR="00275AE1" w:rsidRDefault="00D92B50">
      <w:pPr>
        <w:pStyle w:val="AxureHeading3"/>
        <w:keepNext/>
      </w:pPr>
      <w:bookmarkStart w:id="24" w:name="_Toc34414242"/>
      <w:r>
        <w:t>User Interface</w:t>
      </w:r>
      <w:bookmarkEnd w:id="24"/>
    </w:p>
    <w:p w14:paraId="66554506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671566AD" wp14:editId="3B10EADE">
            <wp:extent cx="6429375" cy="519112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E0E7" w14:textId="77777777" w:rsidR="00275AE1" w:rsidRDefault="00D92B50">
      <w:pPr>
        <w:pStyle w:val="AxureHeading2"/>
        <w:keepNext/>
      </w:pPr>
      <w:r>
        <w:br w:type="page"/>
      </w:r>
      <w:bookmarkStart w:id="25" w:name="_Toc34414243"/>
      <w:r>
        <w:lastRenderedPageBreak/>
        <w:t>Advisor Course Schedule</w:t>
      </w:r>
      <w:bookmarkEnd w:id="25"/>
    </w:p>
    <w:p w14:paraId="43D1E312" w14:textId="77777777" w:rsidR="00275AE1" w:rsidRDefault="00D92B50">
      <w:pPr>
        <w:pStyle w:val="AxureHeading3"/>
        <w:keepNext/>
      </w:pPr>
      <w:bookmarkStart w:id="26" w:name="_Toc34414244"/>
      <w:r>
        <w:t>User Interface</w:t>
      </w:r>
      <w:bookmarkEnd w:id="26"/>
    </w:p>
    <w:p w14:paraId="66010BC5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130F0F55" wp14:editId="43CBEAB3">
            <wp:extent cx="6286500" cy="322897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636D" w14:textId="77777777" w:rsidR="00275AE1" w:rsidRDefault="00D92B50">
      <w:pPr>
        <w:pStyle w:val="AxureHeading2"/>
        <w:keepNext/>
      </w:pPr>
      <w:r>
        <w:br w:type="page"/>
      </w:r>
      <w:bookmarkStart w:id="27" w:name="_Toc34414245"/>
      <w:r>
        <w:lastRenderedPageBreak/>
        <w:t>Advisor Schedule Results</w:t>
      </w:r>
      <w:bookmarkEnd w:id="27"/>
    </w:p>
    <w:p w14:paraId="554C24CA" w14:textId="77777777" w:rsidR="00275AE1" w:rsidRDefault="00D92B50">
      <w:pPr>
        <w:pStyle w:val="AxureHeading3"/>
        <w:keepNext/>
      </w:pPr>
      <w:bookmarkStart w:id="28" w:name="_Toc34414246"/>
      <w:r>
        <w:t>User Interface</w:t>
      </w:r>
      <w:bookmarkEnd w:id="28"/>
    </w:p>
    <w:p w14:paraId="652C2B34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00F79F10" wp14:editId="369DC79C">
            <wp:extent cx="6286500" cy="295275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5137" w14:textId="77777777" w:rsidR="00275AE1" w:rsidRDefault="00D92B50">
      <w:pPr>
        <w:pStyle w:val="AxureHeading2"/>
        <w:keepNext/>
      </w:pPr>
      <w:r>
        <w:br w:type="page"/>
      </w:r>
      <w:bookmarkStart w:id="29" w:name="_Toc34414247"/>
      <w:r>
        <w:lastRenderedPageBreak/>
        <w:t>Advisor Register</w:t>
      </w:r>
      <w:bookmarkEnd w:id="29"/>
    </w:p>
    <w:p w14:paraId="24729754" w14:textId="77777777" w:rsidR="00275AE1" w:rsidRDefault="00D92B50">
      <w:pPr>
        <w:pStyle w:val="AxureHeading3"/>
        <w:keepNext/>
      </w:pPr>
      <w:bookmarkStart w:id="30" w:name="_Toc34414248"/>
      <w:r>
        <w:t>User Interface</w:t>
      </w:r>
      <w:bookmarkEnd w:id="30"/>
    </w:p>
    <w:p w14:paraId="5B243E04" w14:textId="77777777" w:rsidR="00275AE1" w:rsidRDefault="00D92B50">
      <w:pPr>
        <w:pStyle w:val="AxureImageParagraph"/>
      </w:pPr>
      <w:r>
        <w:rPr>
          <w:noProof/>
        </w:rPr>
        <w:drawing>
          <wp:inline distT="0" distB="0" distL="0" distR="0" wp14:anchorId="5DFF7840" wp14:editId="2CB5069E">
            <wp:extent cx="6286500" cy="421957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0AC1" w14:textId="77777777" w:rsidR="00275AE1" w:rsidRDefault="00275AE1">
      <w:pPr>
        <w:sectPr w:rsidR="00275AE1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03E545CA" w14:textId="77777777" w:rsidR="00D92B50" w:rsidRDefault="00D92B50"/>
    <w:sectPr w:rsidR="00D92B50" w:rsidSect="004F3FB3">
      <w:headerReference w:type="default" r:id="rId21"/>
      <w:footerReference w:type="default" r:id="rId22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AA7D0" w14:textId="77777777" w:rsidR="00E7470B" w:rsidRDefault="00E7470B" w:rsidP="00093BE1">
      <w:pPr>
        <w:spacing w:before="0" w:after="0"/>
      </w:pPr>
      <w:r>
        <w:separator/>
      </w:r>
    </w:p>
  </w:endnote>
  <w:endnote w:type="continuationSeparator" w:id="0">
    <w:p w14:paraId="0BC26913" w14:textId="77777777" w:rsidR="00E7470B" w:rsidRDefault="00E7470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398E60FD" w14:textId="77777777" w:rsidTr="001F050D">
      <w:trPr>
        <w:trHeight w:val="180"/>
      </w:trPr>
      <w:tc>
        <w:tcPr>
          <w:tcW w:w="2214" w:type="pct"/>
        </w:tcPr>
        <w:p w14:paraId="5BE1446F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6C0B4EF5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08E0F7C8" w14:textId="77777777" w:rsidR="004852C3" w:rsidRDefault="004852C3">
          <w:pPr>
            <w:pStyle w:val="Footer"/>
          </w:pPr>
        </w:p>
      </w:tc>
    </w:tr>
    <w:tr w:rsidR="004852C3" w14:paraId="6ED03358" w14:textId="77777777" w:rsidTr="001F050D">
      <w:tc>
        <w:tcPr>
          <w:tcW w:w="2214" w:type="pct"/>
        </w:tcPr>
        <w:p w14:paraId="262B9FA1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7297B588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411C1EA3" w14:textId="77777777" w:rsidR="004852C3" w:rsidRDefault="004852C3">
          <w:pPr>
            <w:pStyle w:val="Footer"/>
          </w:pPr>
        </w:p>
      </w:tc>
    </w:tr>
  </w:tbl>
  <w:p w14:paraId="444EB8E5" w14:textId="77777777"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2D8F55F9" w14:textId="77777777" w:rsidTr="001F050D">
      <w:trPr>
        <w:trHeight w:val="180"/>
      </w:trPr>
      <w:tc>
        <w:tcPr>
          <w:tcW w:w="2214" w:type="pct"/>
        </w:tcPr>
        <w:p w14:paraId="294EED35" w14:textId="77777777"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14:paraId="53EECDFD" w14:textId="77777777"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0B61448C" w14:textId="77777777" w:rsidR="004852C3" w:rsidRDefault="004852C3">
          <w:pPr>
            <w:pStyle w:val="Footer"/>
          </w:pPr>
        </w:p>
      </w:tc>
    </w:tr>
    <w:tr w:rsidR="004852C3" w14:paraId="43096119" w14:textId="77777777" w:rsidTr="001F050D">
      <w:tc>
        <w:tcPr>
          <w:tcW w:w="2214" w:type="pct"/>
        </w:tcPr>
        <w:p w14:paraId="6EE20440" w14:textId="77777777"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14:paraId="6FCA006F" w14:textId="77777777"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14:paraId="337FA5D3" w14:textId="77777777" w:rsidR="004852C3" w:rsidRDefault="004852C3">
          <w:pPr>
            <w:pStyle w:val="Footer"/>
          </w:pPr>
        </w:p>
      </w:tc>
    </w:tr>
  </w:tbl>
  <w:p w14:paraId="59DEE6EE" w14:textId="77777777"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D5538" w14:textId="77777777" w:rsidR="00E7470B" w:rsidRDefault="00E7470B" w:rsidP="00093BE1">
      <w:pPr>
        <w:spacing w:before="0" w:after="0"/>
      </w:pPr>
      <w:r>
        <w:separator/>
      </w:r>
    </w:p>
  </w:footnote>
  <w:footnote w:type="continuationSeparator" w:id="0">
    <w:p w14:paraId="31BAE4A9" w14:textId="77777777" w:rsidR="00E7470B" w:rsidRDefault="00E7470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5A32184E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381D617F" w14:textId="1A0238F2" w:rsidR="00557485" w:rsidRPr="003E5A01" w:rsidRDefault="009014EC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Team 5 Baseline</w:t>
              </w:r>
            </w:p>
          </w:sdtContent>
        </w:sdt>
      </w:tc>
    </w:tr>
  </w:tbl>
  <w:p w14:paraId="4EDB5A00" w14:textId="77777777"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5C7D37E7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10223714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30B1DA7" w14:textId="1C03AEB2" w:rsidR="00557485" w:rsidRPr="003E5A01" w:rsidRDefault="009014EC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Team 5 Baseline</w:t>
              </w:r>
            </w:p>
          </w:sdtContent>
        </w:sdt>
      </w:tc>
    </w:tr>
  </w:tbl>
  <w:p w14:paraId="4AD68784" w14:textId="77777777"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09C743BB"/>
    <w:multiLevelType w:val="multilevel"/>
    <w:tmpl w:val="36ACB6C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6FD4998"/>
    <w:multiLevelType w:val="multilevel"/>
    <w:tmpl w:val="403CD0D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75AE1"/>
    <w:rsid w:val="0028301E"/>
    <w:rsid w:val="00297DB6"/>
    <w:rsid w:val="002C29B9"/>
    <w:rsid w:val="002C512F"/>
    <w:rsid w:val="002E23F3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14EC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92B50"/>
    <w:rsid w:val="00DB12BA"/>
    <w:rsid w:val="00DB3DAE"/>
    <w:rsid w:val="00DB6D53"/>
    <w:rsid w:val="00DC596A"/>
    <w:rsid w:val="00DF707E"/>
    <w:rsid w:val="00E11AC0"/>
    <w:rsid w:val="00E34BE2"/>
    <w:rsid w:val="00E7470B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71E121"/>
  <w15:docId w15:val="{25493FDB-7811-4FBA-854D-2A60FB78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266D42"/>
    <w:rsid w:val="003F6095"/>
    <w:rsid w:val="00455A94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2020-03-02T00:00:00</PublishDate>
  <Abstract>The document contains the baseline prototype for the Advising System developed for UNA by Team 5. This project is for the assignment in CIS 615 at UNA, Spring 2020.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D8AD37-AC74-424C-AA15-9FB6AE12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6</TotalTime>
  <Pages>18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5 Baseline</dc:title>
  <dc:subject>Advising System Prototype</dc:subject>
  <dc:creator>Bryon Miller, Sai Namilakonda, Andre Ndongosieme</dc:creator>
  <cp:lastModifiedBy>Bryon Miller</cp:lastModifiedBy>
  <cp:revision>6</cp:revision>
  <cp:lastPrinted>2010-09-03T00:33:00Z</cp:lastPrinted>
  <dcterms:created xsi:type="dcterms:W3CDTF">2010-09-03T21:47:00Z</dcterms:created>
  <dcterms:modified xsi:type="dcterms:W3CDTF">2020-03-07T01:13:00Z</dcterms:modified>
</cp:coreProperties>
</file>